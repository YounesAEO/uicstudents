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4142A50" w14:textId="45EC9BB1" w:rsidR="004B6B1F" w:rsidRDefault="003301D0">
      <w:r w:rsidRPr="003301D0">
        <w:drawing>
          <wp:inline distT="0" distB="0" distL="0" distR="0" wp14:anchorId="211DA57B" wp14:editId="0EFF6EBE">
            <wp:extent cx="5756910" cy="4138295"/>
            <wp:effectExtent l="0" t="0" r="8890" b="1905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413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818AE" w14:textId="77777777" w:rsidR="003301D0" w:rsidRDefault="003301D0"/>
    <w:p w14:paraId="00E7CB1E" w14:textId="263591E5" w:rsidR="003301D0" w:rsidRDefault="003301D0">
      <w:r w:rsidRPr="003301D0">
        <w:lastRenderedPageBreak/>
        <w:drawing>
          <wp:inline distT="0" distB="0" distL="0" distR="0" wp14:anchorId="7A8E5BE7" wp14:editId="2E9062B6">
            <wp:extent cx="5756910" cy="1450975"/>
            <wp:effectExtent l="0" t="0" r="8890" b="0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145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301D0">
        <w:drawing>
          <wp:inline distT="0" distB="0" distL="0" distR="0" wp14:anchorId="702AD0FC" wp14:editId="462AD08B">
            <wp:extent cx="5756910" cy="6613525"/>
            <wp:effectExtent l="0" t="0" r="8890" b="0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661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F4334" w14:textId="77777777" w:rsidR="003301D0" w:rsidRDefault="003301D0"/>
    <w:p w14:paraId="3D37E5C9" w14:textId="78341D02" w:rsidR="003301D0" w:rsidRDefault="003301D0">
      <w:r w:rsidRPr="003301D0">
        <w:drawing>
          <wp:inline distT="0" distB="0" distL="0" distR="0" wp14:anchorId="0249C6DF" wp14:editId="0E30B78A">
            <wp:extent cx="5756910" cy="5601970"/>
            <wp:effectExtent l="0" t="0" r="8890" b="1143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560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3301D0" w:rsidSect="001F661F">
      <w:pgSz w:w="11900" w:h="16840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7"/>
  <w:proofState w:spelling="clean" w:grammar="clean"/>
  <w:defaultTabStop w:val="708"/>
  <w:hyphenationZone w:val="425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F661F"/>
    <w:rsid w:val="001F661F"/>
    <w:rsid w:val="003301D0"/>
    <w:rsid w:val="003D6FDD"/>
    <w:rsid w:val="004B6B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7E29EFA1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fr-FR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4" Type="http://schemas.openxmlformats.org/officeDocument/2006/relationships/image" Target="media/image1.tiff"/><Relationship Id="rId5" Type="http://schemas.openxmlformats.org/officeDocument/2006/relationships/image" Target="media/image2.tiff"/><Relationship Id="rId6" Type="http://schemas.openxmlformats.org/officeDocument/2006/relationships/image" Target="media/image3.tiff"/><Relationship Id="rId7" Type="http://schemas.openxmlformats.org/officeDocument/2006/relationships/image" Target="media/image4.tiff"/><Relationship Id="rId8" Type="http://schemas.openxmlformats.org/officeDocument/2006/relationships/fontTable" Target="fontTable.xml"/><Relationship Id="rId9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Thème Office">
  <a:themeElements>
    <a:clrScheme name="Bureau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Bureau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Bureau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Exercices SIG.docx</Template>
  <TotalTime>0</TotalTime>
  <Pages>3</Pages>
  <Words>1</Words>
  <Characters>8</Characters>
  <Application>Microsoft Macintosh Word</Application>
  <DocSecurity>0</DocSecurity>
  <Lines>1</Lines>
  <Paragraphs>1</Paragraphs>
  <ScaleCrop>false</ScaleCrop>
  <LinksUpToDate>false</LinksUpToDate>
  <CharactersWithSpaces>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Hasna RAZGANI</dc:creator>
  <cp:keywords/>
  <dc:description/>
  <cp:lastModifiedBy>Hasna RAZGANI</cp:lastModifiedBy>
  <cp:revision>2</cp:revision>
  <dcterms:created xsi:type="dcterms:W3CDTF">2018-03-21T10:03:00Z</dcterms:created>
  <dcterms:modified xsi:type="dcterms:W3CDTF">2018-03-23T09:59:00Z</dcterms:modified>
</cp:coreProperties>
</file>